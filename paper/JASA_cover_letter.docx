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Your Name"/>
        <w:tag w:val="Your Name"/>
        <w:id w:val="1760865497"/>
        <w:placeholder>
          <w:docPart w:val="EEDE95ACB9535449AAA0718F51604B4C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:rsidR="00AC6117" w:rsidRDefault="00521717">
          <w:pPr>
            <w:pStyle w:val="Name"/>
          </w:pPr>
          <w:r>
            <w:t>Tanner Sorensen</w:t>
          </w:r>
        </w:p>
      </w:sdtContent>
    </w:sdt>
    <w:p w:rsidR="00F72272" w:rsidRDefault="00521717">
      <w:pPr>
        <w:pStyle w:val="SenderContactInfo"/>
      </w:pPr>
      <w:r w:rsidRPr="00521717">
        <w:t>3710 M</w:t>
      </w:r>
      <w:r>
        <w:t>c</w:t>
      </w:r>
      <w:r w:rsidRPr="00521717">
        <w:t>C</w:t>
      </w:r>
      <w:r>
        <w:t>lintock</w:t>
      </w:r>
      <w:r w:rsidRPr="00521717">
        <w:t xml:space="preserve"> A</w:t>
      </w:r>
      <w:r>
        <w:t>ve</w:t>
      </w:r>
      <w:r w:rsidRPr="00521717">
        <w:t xml:space="preserve">. </w:t>
      </w:r>
      <w:r>
        <w:t>Los Angeles</w:t>
      </w:r>
      <w:r w:rsidRPr="00521717">
        <w:t xml:space="preserve"> CA 90089</w:t>
      </w:r>
      <w:r w:rsidR="0048751C">
        <w:t xml:space="preserve"> | </w:t>
      </w:r>
      <w:r>
        <w:t>(310) 729-6423</w:t>
      </w:r>
      <w:r w:rsidR="0048751C">
        <w:t xml:space="preserve"> | </w:t>
      </w:r>
      <w:r>
        <w:t>tsorense@usc.edu</w:t>
      </w:r>
    </w:p>
    <w:p w:rsidR="00F72272" w:rsidRDefault="00521717">
      <w:pPr>
        <w:pStyle w:val="Date"/>
      </w:pPr>
      <w:r>
        <w:t>Tuesday, March 6, 2018</w:t>
      </w:r>
    </w:p>
    <w:sdt>
      <w:sdtPr>
        <w:alias w:val="Enter Recipient Name:"/>
        <w:tag w:val="Enter Recipient Name:"/>
        <w:id w:val="696896679"/>
        <w:placeholder>
          <w:docPart w:val="AA18439F415BBA43A91E6C0131FBC0B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:rsidR="0048751C" w:rsidRDefault="00521717">
          <w:pPr>
            <w:pStyle w:val="RecipientContactInfo"/>
          </w:pPr>
          <w:r>
            <w:t>James Lynch</w:t>
          </w:r>
        </w:p>
      </w:sdtContent>
    </w:sdt>
    <w:p w:rsidR="00F72272" w:rsidRDefault="00521717">
      <w:pPr>
        <w:pStyle w:val="RecipientContactInfo"/>
      </w:pPr>
      <w:r>
        <w:t>Editor-in-Chief</w:t>
      </w:r>
    </w:p>
    <w:p w:rsidR="0048751C" w:rsidRDefault="00521717">
      <w:pPr>
        <w:pStyle w:val="RecipientContactInfo"/>
      </w:pPr>
      <w:r>
        <w:t>The Journal of the Acoustical Society of America</w:t>
      </w:r>
    </w:p>
    <w:p w:rsidR="00521717" w:rsidRDefault="00521717">
      <w:pPr>
        <w:pStyle w:val="RecipientContactInfo"/>
      </w:pPr>
      <w:r w:rsidRPr="00521717">
        <w:t xml:space="preserve">Woods Hole Oceanographic Institution </w:t>
      </w:r>
    </w:p>
    <w:p w:rsidR="00521717" w:rsidRDefault="00521717">
      <w:pPr>
        <w:pStyle w:val="RecipientContactInfo"/>
      </w:pPr>
      <w:r w:rsidRPr="00521717">
        <w:t xml:space="preserve">266 Woods Hole Rd. </w:t>
      </w:r>
    </w:p>
    <w:p w:rsidR="00521717" w:rsidRDefault="00521717">
      <w:pPr>
        <w:pStyle w:val="RecipientContactInfo"/>
      </w:pPr>
      <w:r w:rsidRPr="00521717">
        <w:t xml:space="preserve">MS# 11 </w:t>
      </w:r>
    </w:p>
    <w:p w:rsidR="0048751C" w:rsidRDefault="00521717">
      <w:pPr>
        <w:pStyle w:val="RecipientContactInfo"/>
      </w:pPr>
      <w:r w:rsidRPr="00521717">
        <w:t>Woods Hole, MA 02543-1050</w:t>
      </w:r>
    </w:p>
    <w:p w:rsidR="00F72272" w:rsidRDefault="0048751C">
      <w:pPr>
        <w:pStyle w:val="Salutation"/>
      </w:pPr>
      <w:r>
        <w:t xml:space="preserve">Dear </w:t>
      </w:r>
      <w:sdt>
        <w:sdtPr>
          <w:alias w:val="Enter Recipient Name:"/>
          <w:tag w:val="Enter Recipient Name:"/>
          <w:id w:val="-193009614"/>
          <w:placeholder>
            <w:docPart w:val="01BC1A1C3C1A184197A843E16A0C5A93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521717">
            <w:t>James Lynch</w:t>
          </w:r>
        </w:sdtContent>
      </w:sdt>
      <w:r>
        <w:t>:</w:t>
      </w:r>
    </w:p>
    <w:p w:rsidR="00521717" w:rsidRDefault="00521717" w:rsidP="00521717">
      <w:r>
        <w:t>My coauthors and I are submitting the manuscript “</w:t>
      </w:r>
      <w:r w:rsidR="00FD005E">
        <w:t xml:space="preserve">Articulator synergy biomarkers from real-time magnetic resonance imaging” for the consideration of the editorial board of the Journal of the Acoustical Society of America. </w:t>
      </w:r>
    </w:p>
    <w:p w:rsidR="00F72272" w:rsidRDefault="00521717" w:rsidP="00521717">
      <w:r>
        <w:t>The enclosed manuscript is the result of preliminary studies reported at</w:t>
      </w:r>
      <w:r w:rsidR="00D1660C">
        <w:t xml:space="preserve"> the 2015</w:t>
      </w:r>
      <w:r w:rsidR="00D1660C" w:rsidRPr="00D1660C">
        <w:t xml:space="preserve"> International</w:t>
      </w:r>
      <w:r w:rsidR="00D1660C">
        <w:t xml:space="preserve"> Congress of Phonetic Sciences (Glasgow, UK)</w:t>
      </w:r>
      <w:bookmarkStart w:id="0" w:name="_GoBack"/>
      <w:bookmarkEnd w:id="0"/>
      <w:r w:rsidR="00D1660C" w:rsidRPr="00D1660C">
        <w:t>,</w:t>
      </w:r>
      <w:r w:rsidR="00FD005E">
        <w:t xml:space="preserve"> LabPhon 2016 (Ithica, NY),</w:t>
      </w:r>
      <w:r>
        <w:t xml:space="preserve"> Interspeech 2016 (</w:t>
      </w:r>
      <w:r w:rsidR="00FD005E">
        <w:t>San Francisco, CA)</w:t>
      </w:r>
      <w:r>
        <w:t>, Speech Motor Control</w:t>
      </w:r>
      <w:r w:rsidR="006F2DAA">
        <w:t xml:space="preserve"> (Groningen, the Netherlands</w:t>
      </w:r>
      <w:r>
        <w:t xml:space="preserve">), </w:t>
      </w:r>
      <w:r w:rsidR="006F2DAA">
        <w:t>and Interspeech 2017 (Stockholm, Sweden</w:t>
      </w:r>
      <w:r w:rsidR="00FD005E">
        <w:t>)</w:t>
      </w:r>
      <w:r>
        <w:t>.</w:t>
      </w:r>
      <w:r w:rsidR="00FD005E">
        <w:t xml:space="preserve"> Although some of the above conferences published the preliminary studies as abstracts and proceedings papers, none reported the complete approach or the results of the enclosed manuscript.</w:t>
      </w:r>
    </w:p>
    <w:p w:rsidR="00F72272" w:rsidRDefault="00026F06" w:rsidP="0048751C">
      <w:pPr>
        <w:pStyle w:val="Closing"/>
      </w:pPr>
      <w:sdt>
        <w:sdtPr>
          <w:alias w:val="Enter closing:"/>
          <w:tag w:val="Enter closing:"/>
          <w:id w:val="-278875100"/>
          <w:placeholder>
            <w:docPart w:val="30FD70C9242DA340B62674C41A90AF0A"/>
          </w:placeholder>
          <w:temporary/>
          <w:showingPlcHdr/>
          <w15:appearance w15:val="hidden"/>
        </w:sdtPr>
        <w:sdtEndPr/>
        <w:sdtContent>
          <w:r w:rsidR="00E5559C">
            <w:t>Sincerely,</w:t>
          </w:r>
        </w:sdtContent>
      </w:sdt>
    </w:p>
    <w:sdt>
      <w:sdtPr>
        <w:alias w:val="Your Name"/>
        <w:tag w:val="Your Name"/>
        <w:id w:val="1111709258"/>
        <w:placeholder>
          <w:docPart w:val="372183443269614EA44ADEF26CE19A37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:rsidR="00BC467A" w:rsidRDefault="00521717" w:rsidP="00AC6117">
          <w:pPr>
            <w:pStyle w:val="Signature"/>
          </w:pPr>
          <w:r>
            <w:t>Tanner Sorensen</w:t>
          </w:r>
        </w:p>
      </w:sdtContent>
    </w:sdt>
    <w:sectPr w:rsidR="00BC467A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F06" w:rsidRDefault="00026F06">
      <w:pPr>
        <w:spacing w:after="0" w:line="240" w:lineRule="auto"/>
      </w:pPr>
      <w:r>
        <w:separator/>
      </w:r>
    </w:p>
  </w:endnote>
  <w:endnote w:type="continuationSeparator" w:id="0">
    <w:p w:rsidR="00026F06" w:rsidRDefault="00026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F06" w:rsidRDefault="00026F06">
      <w:pPr>
        <w:spacing w:after="0" w:line="240" w:lineRule="auto"/>
      </w:pPr>
      <w:r>
        <w:separator/>
      </w:r>
    </w:p>
  </w:footnote>
  <w:footnote w:type="continuationSeparator" w:id="0">
    <w:p w:rsidR="00026F06" w:rsidRDefault="00026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533C19E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50EC006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717"/>
    <w:rsid w:val="00025B70"/>
    <w:rsid w:val="00026F06"/>
    <w:rsid w:val="00251664"/>
    <w:rsid w:val="002D132D"/>
    <w:rsid w:val="003F5321"/>
    <w:rsid w:val="0048751C"/>
    <w:rsid w:val="00501646"/>
    <w:rsid w:val="00521717"/>
    <w:rsid w:val="006F2DAA"/>
    <w:rsid w:val="00775AFB"/>
    <w:rsid w:val="00AA77E8"/>
    <w:rsid w:val="00AC6117"/>
    <w:rsid w:val="00BC467A"/>
    <w:rsid w:val="00C11256"/>
    <w:rsid w:val="00D1660C"/>
    <w:rsid w:val="00E5559C"/>
    <w:rsid w:val="00F72272"/>
    <w:rsid w:val="00F86C24"/>
    <w:rsid w:val="00FD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0F526"/>
  <w15:chartTrackingRefBased/>
  <w15:docId w15:val="{D0978F10-9644-FE4D-8AE8-67671E85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6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nnersorensen/Library/Containers/com.microsoft.Word/Data/Library/Application%20Support/Microsoft/Office/16.0/DTS/Search/%7bBF93DD31-839F-044B-B1E7-3D39D2716D5A%7dtf10002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DE95ACB9535449AAA0718F51604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EBF10-C404-E049-B168-09B983D24A65}"/>
      </w:docPartPr>
      <w:docPartBody>
        <w:p w:rsidR="00536363" w:rsidRDefault="008321B1">
          <w:pPr>
            <w:pStyle w:val="EEDE95ACB9535449AAA0718F51604B4C"/>
          </w:pPr>
          <w:r>
            <w:t>Your Name</w:t>
          </w:r>
        </w:p>
      </w:docPartBody>
    </w:docPart>
    <w:docPart>
      <w:docPartPr>
        <w:name w:val="AA18439F415BBA43A91E6C0131FBC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9C123-0674-A94E-A550-FFCCBE7DBAE8}"/>
      </w:docPartPr>
      <w:docPartBody>
        <w:p w:rsidR="00536363" w:rsidRDefault="008321B1">
          <w:pPr>
            <w:pStyle w:val="AA18439F415BBA43A91E6C0131FBC0B9"/>
          </w:pPr>
          <w:r>
            <w:t>Recipient</w:t>
          </w:r>
        </w:p>
      </w:docPartBody>
    </w:docPart>
    <w:docPart>
      <w:docPartPr>
        <w:name w:val="01BC1A1C3C1A184197A843E16A0C5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5396A-B833-7B4A-853C-5EFC33A63C7E}"/>
      </w:docPartPr>
      <w:docPartBody>
        <w:p w:rsidR="00536363" w:rsidRDefault="008321B1">
          <w:pPr>
            <w:pStyle w:val="01BC1A1C3C1A184197A843E16A0C5A93"/>
          </w:pPr>
          <w:r>
            <w:t>Recipient</w:t>
          </w:r>
        </w:p>
      </w:docPartBody>
    </w:docPart>
    <w:docPart>
      <w:docPartPr>
        <w:name w:val="30FD70C9242DA340B62674C41A90A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8E9FF-F2E8-1B45-8E96-525BA6A90CBD}"/>
      </w:docPartPr>
      <w:docPartBody>
        <w:p w:rsidR="00536363" w:rsidRDefault="008321B1">
          <w:pPr>
            <w:pStyle w:val="30FD70C9242DA340B62674C41A90AF0A"/>
          </w:pPr>
          <w:r>
            <w:t>Sincerely,</w:t>
          </w:r>
        </w:p>
      </w:docPartBody>
    </w:docPart>
    <w:docPart>
      <w:docPartPr>
        <w:name w:val="372183443269614EA44ADEF26CE19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5E032-87F1-0F42-B935-3B11E674CC1C}"/>
      </w:docPartPr>
      <w:docPartBody>
        <w:p w:rsidR="00536363" w:rsidRDefault="008321B1">
          <w:pPr>
            <w:pStyle w:val="372183443269614EA44ADEF26CE19A37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B1"/>
    <w:rsid w:val="00156B05"/>
    <w:rsid w:val="00536363"/>
    <w:rsid w:val="008321B1"/>
    <w:rsid w:val="00D5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DE95ACB9535449AAA0718F51604B4C">
    <w:name w:val="EEDE95ACB9535449AAA0718F51604B4C"/>
  </w:style>
  <w:style w:type="paragraph" w:customStyle="1" w:styleId="F899E1F807070149974192B8321E5459">
    <w:name w:val="F899E1F807070149974192B8321E5459"/>
  </w:style>
  <w:style w:type="paragraph" w:customStyle="1" w:styleId="47DAEE263924A84F934CBF48B1821D64">
    <w:name w:val="47DAEE263924A84F934CBF48B1821D64"/>
  </w:style>
  <w:style w:type="paragraph" w:customStyle="1" w:styleId="2F606FAFF4B79041B6118EFD895A0AA4">
    <w:name w:val="2F606FAFF4B79041B6118EFD895A0AA4"/>
  </w:style>
  <w:style w:type="paragraph" w:customStyle="1" w:styleId="5933702B66F0C94284BBDD79ACDDE743">
    <w:name w:val="5933702B66F0C94284BBDD79ACDDE743"/>
  </w:style>
  <w:style w:type="paragraph" w:customStyle="1" w:styleId="AA18439F415BBA43A91E6C0131FBC0B9">
    <w:name w:val="AA18439F415BBA43A91E6C0131FBC0B9"/>
  </w:style>
  <w:style w:type="paragraph" w:customStyle="1" w:styleId="8FC9074629FAA64D95D9672739C7C90E">
    <w:name w:val="8FC9074629FAA64D95D9672739C7C90E"/>
  </w:style>
  <w:style w:type="paragraph" w:customStyle="1" w:styleId="DFCA068C9FD0A147B387C05946D155E9">
    <w:name w:val="DFCA068C9FD0A147B387C05946D155E9"/>
  </w:style>
  <w:style w:type="paragraph" w:customStyle="1" w:styleId="CDDD33FBBBB77F43BB685744A4B3B463">
    <w:name w:val="CDDD33FBBBB77F43BB685744A4B3B463"/>
  </w:style>
  <w:style w:type="paragraph" w:customStyle="1" w:styleId="01BC1A1C3C1A184197A843E16A0C5A93">
    <w:name w:val="01BC1A1C3C1A184197A843E16A0C5A93"/>
  </w:style>
  <w:style w:type="paragraph" w:customStyle="1" w:styleId="CEC2282A2FA771448AA28F1F431A3A1F">
    <w:name w:val="CEC2282A2FA771448AA28F1F431A3A1F"/>
  </w:style>
  <w:style w:type="paragraph" w:customStyle="1" w:styleId="30FD70C9242DA340B62674C41A90AF0A">
    <w:name w:val="30FD70C9242DA340B62674C41A90AF0A"/>
  </w:style>
  <w:style w:type="paragraph" w:customStyle="1" w:styleId="372183443269614EA44ADEF26CE19A37">
    <w:name w:val="372183443269614EA44ADEF26CE19A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{BF93DD31-839F-044B-B1E7-3D39D2716D5A}tf10002080.dotx</Template>
  <TotalTime>19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Tanner Sorensen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Sorensen</dc:creator>
  <cp:keywords>James Lynch</cp:keywords>
  <dc:description/>
  <cp:lastModifiedBy>Tanner Sorensen</cp:lastModifiedBy>
  <cp:revision>3</cp:revision>
  <dcterms:created xsi:type="dcterms:W3CDTF">2018-03-07T01:11:00Z</dcterms:created>
  <dcterms:modified xsi:type="dcterms:W3CDTF">2018-03-14T19:27:00Z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